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D1B1" w14:textId="77777777" w:rsidR="00E81978" w:rsidRPr="00EF2998" w:rsidRDefault="00854363">
      <w:pPr>
        <w:pStyle w:val="Ttulo"/>
        <w:rPr>
          <w:lang w:val="pt-BR"/>
        </w:rPr>
      </w:pPr>
      <w:sdt>
        <w:sdtPr>
          <w:rPr>
            <w:lang w:val="pt-BR"/>
          </w:rPr>
          <w:alias w:val="Título:"/>
          <w:tag w:val="Título:"/>
          <w:id w:val="726351117"/>
          <w:placeholder>
            <w:docPart w:val="1E915B991F464E3ABC23EBE1782828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F03BA3">
            <w:rPr>
              <w:lang w:val="pt-BR"/>
            </w:rPr>
            <w:t>Biblioteca de Alexandria</w:t>
          </w:r>
        </w:sdtContent>
      </w:sdt>
    </w:p>
    <w:p w14:paraId="0D55565C" w14:textId="77777777" w:rsidR="00B823AA" w:rsidRPr="00EF2998" w:rsidRDefault="00F03BA3" w:rsidP="00B823AA">
      <w:pPr>
        <w:pStyle w:val="Ttulo21"/>
        <w:rPr>
          <w:lang w:val="pt-BR"/>
        </w:rPr>
      </w:pPr>
      <w:r>
        <w:rPr>
          <w:lang w:val="pt-BR"/>
        </w:rPr>
        <w:t>Emanuelle Alves, Kaio Emídio, Vinicius, Maria Vitória</w:t>
      </w:r>
    </w:p>
    <w:p w14:paraId="1DDEBFD8" w14:textId="77777777" w:rsidR="00E81978" w:rsidRPr="00EF2998" w:rsidRDefault="00E81978" w:rsidP="00B823AA">
      <w:pPr>
        <w:pStyle w:val="Ttulo21"/>
        <w:rPr>
          <w:lang w:val="pt-BR"/>
        </w:rPr>
      </w:pPr>
    </w:p>
    <w:p w14:paraId="057292B2" w14:textId="77777777" w:rsidR="00E81978" w:rsidRPr="00EF2998" w:rsidRDefault="00F03BA3">
      <w:pPr>
        <w:pStyle w:val="Ttulo"/>
        <w:rPr>
          <w:lang w:val="pt-BR"/>
        </w:rPr>
      </w:pPr>
      <w:r>
        <w:rPr>
          <w:lang w:val="pt-BR"/>
        </w:rPr>
        <w:t>Ceará-Mirim/RN</w:t>
      </w:r>
    </w:p>
    <w:p w14:paraId="1772663F" w14:textId="77777777" w:rsidR="00E81978" w:rsidRPr="00EF2998" w:rsidRDefault="00E81978" w:rsidP="00B823AA">
      <w:pPr>
        <w:pStyle w:val="Ttulo21"/>
        <w:rPr>
          <w:lang w:val="pt-BR"/>
        </w:rPr>
      </w:pPr>
    </w:p>
    <w:sdt>
      <w:sdtPr>
        <w:rPr>
          <w:lang w:val="pt-BR"/>
        </w:rPr>
        <w:alias w:val="Resumo:"/>
        <w:tag w:val="Resumo:"/>
        <w:id w:val="202146031"/>
        <w:placeholder>
          <w:docPart w:val="7772FADB8F22403FB9527004F97A5E2F"/>
        </w:placeholder>
        <w:temporary/>
        <w:showingPlcHdr/>
        <w15:appearance w15:val="hidden"/>
      </w:sdtPr>
      <w:sdtEndPr/>
      <w:sdtContent>
        <w:p w14:paraId="1AC93F7A" w14:textId="77777777" w:rsidR="00E81978" w:rsidRPr="00EF2998" w:rsidRDefault="005D3A03">
          <w:pPr>
            <w:pStyle w:val="TtulodaSeo"/>
            <w:rPr>
              <w:lang w:val="pt-BR"/>
            </w:rPr>
          </w:pPr>
          <w:r w:rsidRPr="00EF2998">
            <w:rPr>
              <w:lang w:val="pt-BR" w:bidi="pt-BR"/>
            </w:rPr>
            <w:t>Resumo</w:t>
          </w:r>
        </w:p>
      </w:sdtContent>
    </w:sdt>
    <w:p w14:paraId="3594F4D3" w14:textId="77777777" w:rsidR="00E81978" w:rsidRDefault="00F03BA3">
      <w:pPr>
        <w:pStyle w:val="SemEspaamento"/>
        <w:rPr>
          <w:lang w:val="pt-BR"/>
        </w:rPr>
      </w:pPr>
      <w:r>
        <w:rPr>
          <w:lang w:val="pt-BR"/>
        </w:rPr>
        <w:t>Projeto focado em usar o que estudamos sobre interface gráfica, mas que inclui todo conteúdo que estudamos durante o ano com a matéria de Programação Estruturada e Orientada de Objetos.</w:t>
      </w:r>
    </w:p>
    <w:p w14:paraId="2E8123C3" w14:textId="77777777" w:rsidR="00F03BA3" w:rsidRPr="00EF2998" w:rsidRDefault="007016F7">
      <w:pPr>
        <w:pStyle w:val="SemEspaamento"/>
        <w:rPr>
          <w:lang w:val="pt-BR"/>
        </w:rPr>
      </w:pPr>
      <w:r>
        <w:rPr>
          <w:lang w:val="pt-BR"/>
        </w:rPr>
        <w:t>O sistema de</w:t>
      </w:r>
      <w:r w:rsidR="00F03BA3">
        <w:rPr>
          <w:lang w:val="pt-BR"/>
        </w:rPr>
        <w:t xml:space="preserve"> biblioteca que criamos </w:t>
      </w:r>
      <w:r>
        <w:rPr>
          <w:lang w:val="pt-BR"/>
        </w:rPr>
        <w:t xml:space="preserve">cadastra livros e pessoas, também, data empréstimos e devoluções. </w:t>
      </w:r>
    </w:p>
    <w:p w14:paraId="2B45B2E7" w14:textId="77777777" w:rsidR="00E81978" w:rsidRPr="00EF2998" w:rsidRDefault="00854363">
      <w:pPr>
        <w:pStyle w:val="TtulodaSeo"/>
        <w:rPr>
          <w:lang w:val="pt-BR"/>
        </w:rPr>
      </w:pPr>
      <w:sdt>
        <w:sdtPr>
          <w:rPr>
            <w:lang w:val="pt-BR"/>
          </w:rPr>
          <w:alias w:val="Título da seção:"/>
          <w:tag w:val="Título da seção:"/>
          <w:id w:val="984196707"/>
          <w:placeholder>
            <w:docPart w:val="7BA1B5D6899F491C8BBAA900B0BE811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F03BA3">
            <w:rPr>
              <w:lang w:val="pt-BR"/>
            </w:rPr>
            <w:t>Biblioteca de Alexandria</w:t>
          </w:r>
        </w:sdtContent>
      </w:sdt>
    </w:p>
    <w:p w14:paraId="2BED1133" w14:textId="49EB613D" w:rsidR="00E81978" w:rsidRDefault="007016F7">
      <w:pPr>
        <w:rPr>
          <w:lang w:val="pt-BR"/>
        </w:rPr>
      </w:pPr>
      <w:r>
        <w:rPr>
          <w:lang w:val="pt-BR"/>
        </w:rPr>
        <w:t>Com o nome de uma biblioteca real, que existia no Reino Ptolemaico do Antigo Egito</w:t>
      </w:r>
      <w:r w:rsidR="00DD170B">
        <w:rPr>
          <w:lang w:val="pt-BR"/>
        </w:rPr>
        <w:t>, qual havia incontáveis obras, tanto acadêmicas quanto religiosas, em seu acervo</w:t>
      </w:r>
      <w:r w:rsidR="003C418A">
        <w:rPr>
          <w:lang w:val="pt-BR"/>
        </w:rPr>
        <w:t xml:space="preserve">. Há uma teoria que a biblioteca foi destruída em um incêndio, mas na realidade ela apenas decaiu com o tempo e depois de muito tempo que ela foi queimada, porem reconstruída pouco depois. </w:t>
      </w:r>
    </w:p>
    <w:p w14:paraId="511977F0" w14:textId="19E34502" w:rsidR="003C418A" w:rsidRPr="00EF2998" w:rsidRDefault="003C418A" w:rsidP="003C418A">
      <w:pPr>
        <w:rPr>
          <w:lang w:val="pt-BR"/>
        </w:rPr>
      </w:pPr>
      <w:r>
        <w:rPr>
          <w:lang w:val="pt-BR"/>
        </w:rPr>
        <w:t>Decidimos montar um sistema de uma biblioteca onde poderemos cadastrar livros, pessoas que irão pega-los emprestado, funcionários e empréstimos.</w:t>
      </w:r>
    </w:p>
    <w:p w14:paraId="40B99DBB" w14:textId="53643F30" w:rsidR="00E81978" w:rsidRPr="00EF2998" w:rsidRDefault="003C418A">
      <w:pPr>
        <w:pStyle w:val="Ttulo1"/>
        <w:rPr>
          <w:lang w:val="pt-BR"/>
        </w:rPr>
      </w:pPr>
      <w:r>
        <w:rPr>
          <w:lang w:val="pt-BR"/>
        </w:rPr>
        <w:t>Planejamento:</w:t>
      </w:r>
    </w:p>
    <w:p w14:paraId="2BE4DE5C" w14:textId="0F629DAF" w:rsidR="00E81978" w:rsidRPr="00EF2998" w:rsidRDefault="003C418A">
      <w:pPr>
        <w:rPr>
          <w:lang w:val="pt-BR"/>
        </w:rPr>
      </w:pPr>
      <w:r>
        <w:rPr>
          <w:lang w:val="pt-BR"/>
        </w:rPr>
        <w:t>De primeira quando</w:t>
      </w:r>
      <w:r w:rsidR="002C5438">
        <w:rPr>
          <w:lang w:val="pt-BR"/>
        </w:rPr>
        <w:t xml:space="preserve"> recebemos o anuncio do projeto pensamos em diversas formas de faze-lo usando </w:t>
      </w:r>
      <w:r w:rsidR="00D555F2">
        <w:rPr>
          <w:lang w:val="pt-BR"/>
        </w:rPr>
        <w:t>diversas bibliotecas diferentes. Mas optamos usar custom TKinter, pandas, TKinter, pillow e datetime. Decidimos o que seria feito e como seria feito, estilo e funções.</w:t>
      </w:r>
    </w:p>
    <w:p w14:paraId="06333795" w14:textId="5264F65D" w:rsidR="00E81978" w:rsidRPr="00EF2998" w:rsidRDefault="00D555F2" w:rsidP="00C31D30">
      <w:pPr>
        <w:pStyle w:val="Ttulo2"/>
        <w:rPr>
          <w:lang w:val="pt-BR"/>
        </w:rPr>
      </w:pPr>
      <w:r>
        <w:rPr>
          <w:lang w:val="pt-BR"/>
        </w:rPr>
        <w:t>Execução:</w:t>
      </w:r>
    </w:p>
    <w:p w14:paraId="05F49A6F" w14:textId="77777777" w:rsidR="00C96834" w:rsidRDefault="00D555F2">
      <w:pPr>
        <w:pStyle w:val="SemEspaamento"/>
        <w:rPr>
          <w:lang w:val="pt-BR"/>
        </w:rPr>
      </w:pPr>
      <w:r>
        <w:rPr>
          <w:lang w:val="pt-BR"/>
        </w:rPr>
        <w:t xml:space="preserve">A partir do primeiro dia já começamos a criar a entrada </w:t>
      </w:r>
      <w:r w:rsidR="002A7F90">
        <w:rPr>
          <w:lang w:val="pt-BR"/>
        </w:rPr>
        <w:t>de login da nossa biblioteca, com o básico do TKinter</w:t>
      </w:r>
      <w:r w:rsidR="00BD326A">
        <w:rPr>
          <w:lang w:val="pt-BR"/>
        </w:rPr>
        <w:t>. Durante os próximos dias adicionamos mais bibliotecas e funcionalidades</w:t>
      </w:r>
      <w:r w:rsidR="00C96834">
        <w:rPr>
          <w:lang w:val="pt-BR"/>
        </w:rPr>
        <w:t xml:space="preserve"> pro código, fazendo logos, escolhendo fonte e formatos.</w:t>
      </w:r>
    </w:p>
    <w:p w14:paraId="75E7FF88" w14:textId="2B3EC5E5" w:rsidR="00E81978" w:rsidRPr="00EF2998" w:rsidRDefault="00C96834">
      <w:pPr>
        <w:pStyle w:val="SemEspaamento"/>
        <w:rPr>
          <w:lang w:val="pt-BR"/>
        </w:rPr>
      </w:pPr>
      <w:r>
        <w:rPr>
          <w:lang w:val="pt-BR"/>
        </w:rPr>
        <w:t xml:space="preserve"> Com pesquisas e aulas começamos a usar coisas que apendemos sua funcionalidade com o tempo e com testes.</w:t>
      </w:r>
    </w:p>
    <w:p w14:paraId="6042EB48" w14:textId="4346AA7D" w:rsidR="00355DCA" w:rsidRPr="00EF2998" w:rsidRDefault="009520C3" w:rsidP="00C31D30">
      <w:pPr>
        <w:pStyle w:val="Ttulo3"/>
        <w:rPr>
          <w:lang w:val="pt-BR"/>
        </w:rPr>
      </w:pPr>
      <w:r>
        <w:rPr>
          <w:lang w:val="pt-BR"/>
        </w:rPr>
        <w:t>Testes</w:t>
      </w:r>
      <w:r w:rsidR="00355DCA" w:rsidRPr="00EF2998">
        <w:rPr>
          <w:lang w:val="pt-BR" w:bidi="pt-BR"/>
        </w:rPr>
        <w:t>.</w:t>
      </w:r>
    </w:p>
    <w:p w14:paraId="02491223" w14:textId="0749EC53" w:rsidR="00E81978" w:rsidRPr="00EF2998" w:rsidRDefault="009520C3">
      <w:pPr>
        <w:rPr>
          <w:b/>
          <w:bCs/>
          <w:lang w:val="pt-BR"/>
        </w:rPr>
      </w:pPr>
      <w:r>
        <w:rPr>
          <w:lang w:val="pt-BR"/>
        </w:rPr>
        <w:t xml:space="preserve">Fizemos vários testes durante o mês, </w:t>
      </w:r>
      <w:r w:rsidR="00A81D67">
        <w:rPr>
          <w:lang w:val="pt-BR"/>
        </w:rPr>
        <w:t xml:space="preserve">até finalmente chegar no final do nosso projeto. </w:t>
      </w:r>
      <w:r w:rsidR="007718C4">
        <w:rPr>
          <w:lang w:val="pt-BR"/>
        </w:rPr>
        <w:t>Em vários momentos tiveram falhas persistentes mas que conseguimos resolver com pesquisas.</w:t>
      </w:r>
    </w:p>
    <w:p w14:paraId="4849682F" w14:textId="58B518B1" w:rsidR="00355DCA" w:rsidRPr="00EF2998" w:rsidRDefault="004E695A" w:rsidP="00C31D30">
      <w:pPr>
        <w:pStyle w:val="Ttulo4"/>
        <w:rPr>
          <w:lang w:val="pt-BR"/>
        </w:rPr>
      </w:pPr>
      <w:r>
        <w:rPr>
          <w:lang w:val="pt-BR"/>
        </w:rPr>
        <w:t>Conclusão</w:t>
      </w:r>
      <w:r w:rsidR="00355DCA" w:rsidRPr="00EF2998">
        <w:rPr>
          <w:lang w:val="pt-BR" w:bidi="pt-BR"/>
        </w:rPr>
        <w:t>.</w:t>
      </w:r>
    </w:p>
    <w:p w14:paraId="63E0C2B7" w14:textId="253739DB" w:rsidR="00E81978" w:rsidRPr="005A3E08" w:rsidRDefault="004E695A" w:rsidP="005A3E08">
      <w:pPr>
        <w:rPr>
          <w:b/>
          <w:bCs/>
          <w:lang w:val="pt-BR"/>
        </w:rPr>
      </w:pPr>
      <w:r>
        <w:rPr>
          <w:lang w:val="pt-BR" w:bidi="pt-BR"/>
        </w:rPr>
        <w:t xml:space="preserve">Chegamos ao fim durante a semana de entrega do </w:t>
      </w:r>
      <w:r w:rsidR="009B362E">
        <w:rPr>
          <w:lang w:val="pt-BR" w:bidi="pt-BR"/>
        </w:rPr>
        <w:t xml:space="preserve">projeto, </w:t>
      </w:r>
      <w:r w:rsidR="00997D44">
        <w:rPr>
          <w:lang w:val="pt-BR" w:bidi="pt-BR"/>
        </w:rPr>
        <w:t xml:space="preserve">qual acreditamos ser o mais complexo que faremos durante um </w:t>
      </w:r>
      <w:r w:rsidR="008E64C0">
        <w:rPr>
          <w:lang w:val="pt-BR" w:bidi="pt-BR"/>
        </w:rPr>
        <w:t xml:space="preserve">bom tempo.  </w:t>
      </w:r>
    </w:p>
    <w:sdt>
      <w:sdtPr>
        <w:rPr>
          <w:rFonts w:asciiTheme="minorHAnsi" w:eastAsiaTheme="minorEastAsia" w:hAnsiTheme="minorHAnsi" w:cstheme="minorBidi"/>
          <w:lang w:val="pt-BR"/>
        </w:rPr>
        <w:id w:val="62297111"/>
        <w:docPartObj>
          <w:docPartGallery w:val="Bibliographies"/>
          <w:docPartUnique/>
        </w:docPartObj>
      </w:sdtPr>
      <w:sdtEndPr/>
      <w:sdtContent>
        <w:p w14:paraId="77710A81" w14:textId="77777777" w:rsidR="0045360A" w:rsidRPr="00EF2998" w:rsidRDefault="0045360A">
          <w:pPr>
            <w:pStyle w:val="TtulodaSeo"/>
            <w:rPr>
              <w:lang w:val="pt-BR"/>
            </w:rPr>
          </w:pPr>
          <w:r w:rsidRPr="00EF2998">
            <w:rPr>
              <w:lang w:val="pt-BR" w:bidi="pt-BR"/>
            </w:rPr>
            <w:t>Referências</w:t>
          </w:r>
        </w:p>
        <w:p w14:paraId="46ACF93D" w14:textId="77777777" w:rsidR="0045360A" w:rsidRDefault="0045360A" w:rsidP="00C421F1">
          <w:pPr>
            <w:pStyle w:val="Bibliografia"/>
            <w:rPr>
              <w:noProof/>
              <w:lang w:val="pt-BR"/>
            </w:rPr>
          </w:pPr>
          <w:r w:rsidRPr="00EF2998">
            <w:rPr>
              <w:lang w:val="pt-BR" w:bidi="pt-BR"/>
            </w:rPr>
            <w:fldChar w:fldCharType="begin"/>
          </w:r>
          <w:r w:rsidRPr="00EF2998">
            <w:rPr>
              <w:lang w:val="pt-BR" w:bidi="pt-BR"/>
            </w:rPr>
            <w:instrText xml:space="preserve"> BIBLIOGRAPHY </w:instrText>
          </w:r>
          <w:r w:rsidRPr="00EF2998">
            <w:rPr>
              <w:lang w:val="pt-BR" w:bidi="pt-BR"/>
            </w:rPr>
            <w:fldChar w:fldCharType="separate"/>
          </w:r>
        </w:p>
        <w:p w14:paraId="13CD3E65" w14:textId="77777777" w:rsidR="00E26EC3" w:rsidRPr="00E26EC3" w:rsidRDefault="0045360A" w:rsidP="00E26EC3">
          <w:pPr>
            <w:pStyle w:val="Bibliografia"/>
            <w:spacing w:before="240"/>
            <w:ind w:left="0" w:firstLine="0"/>
            <w:rPr>
              <w:bCs/>
              <w:noProof/>
              <w:lang w:val="pt-BR" w:bidi="pt-BR"/>
            </w:rPr>
          </w:pPr>
          <w:r w:rsidRPr="00EF2998">
            <w:rPr>
              <w:b/>
              <w:noProof/>
              <w:lang w:val="pt-BR" w:bidi="pt-BR"/>
            </w:rPr>
            <w:fldChar w:fldCharType="end"/>
          </w:r>
          <w:hyperlink r:id="rId11" w:history="1">
            <w:r w:rsidRPr="00E26EC3">
              <w:rPr>
                <w:rStyle w:val="Hyperlink"/>
                <w:bCs/>
                <w:noProof/>
                <w:u w:val="none"/>
                <w:lang w:val="pt-BR" w:bidi="pt-BR"/>
              </w:rPr>
              <w:t>https://customtkinter.tomschimansky.com/documentation/</w:t>
            </w:r>
          </w:hyperlink>
        </w:p>
        <w:p w14:paraId="273B6CD0" w14:textId="6F895DA5" w:rsidR="0045360A" w:rsidRPr="00E26EC3" w:rsidRDefault="00E26EC3" w:rsidP="00E26EC3">
          <w:pPr>
            <w:pStyle w:val="Bibliografia"/>
            <w:spacing w:before="240"/>
            <w:ind w:left="0" w:firstLine="0"/>
            <w:rPr>
              <w:b/>
              <w:noProof/>
              <w:lang w:val="pt-BR" w:bidi="pt-BR"/>
            </w:rPr>
          </w:pPr>
          <w:hyperlink r:id="rId12" w:history="1">
            <w:r w:rsidRPr="008C2281">
              <w:rPr>
                <w:rStyle w:val="Hyperlink"/>
                <w:lang w:val="pt-BR" w:bidi="pt-BR"/>
              </w:rPr>
              <w:t>https://docs.python.org/3/library/tkinter.html</w:t>
            </w:r>
          </w:hyperlink>
        </w:p>
        <w:p w14:paraId="4310C008" w14:textId="341047A2" w:rsidR="0045360A" w:rsidRPr="003E320E" w:rsidRDefault="009D2D3A" w:rsidP="009D2D3A">
          <w:pPr>
            <w:spacing w:before="240"/>
            <w:ind w:firstLine="0"/>
            <w:rPr>
              <w:lang w:val="pt-BR" w:bidi="pt-BR"/>
            </w:rPr>
          </w:pPr>
          <w:hyperlink r:id="rId13" w:history="1">
            <w:r w:rsidRPr="008C2281">
              <w:rPr>
                <w:rStyle w:val="Hyperlink"/>
                <w:lang w:val="pt-BR" w:bidi="pt-BR"/>
              </w:rPr>
              <w:t>https://youtube.com/playlist?list=PLEdfCNsWt0gxURVswsV_STMrCo_n7rD5M&amp;si=AFj_KHOEcMw5ccWH</w:t>
            </w:r>
          </w:hyperlink>
        </w:p>
        <w:p w14:paraId="48A54792" w14:textId="2D72F8EE" w:rsidR="0045360A" w:rsidRPr="003E320E" w:rsidRDefault="009D2D3A" w:rsidP="009D2D3A">
          <w:pPr>
            <w:spacing w:before="240"/>
            <w:ind w:firstLine="0"/>
            <w:rPr>
              <w:lang w:val="pt-BR" w:bidi="pt-BR"/>
            </w:rPr>
          </w:pPr>
          <w:hyperlink r:id="rId14" w:history="1">
            <w:r w:rsidRPr="008C2281">
              <w:rPr>
                <w:rStyle w:val="Hyperlink"/>
                <w:lang w:val="pt-BR" w:bidi="pt-BR"/>
              </w:rPr>
              <w:t>https://www.youtube.com/watch?v=C0aj3FjN5e0</w:t>
            </w:r>
          </w:hyperlink>
        </w:p>
        <w:p w14:paraId="26A919A3" w14:textId="1F19B189" w:rsidR="0045360A" w:rsidRPr="003E320E" w:rsidRDefault="009D2D3A" w:rsidP="009D2D3A">
          <w:pPr>
            <w:spacing w:before="240"/>
            <w:ind w:firstLine="0"/>
            <w:rPr>
              <w:lang w:val="pt-BR" w:bidi="pt-BR"/>
            </w:rPr>
          </w:pPr>
          <w:hyperlink r:id="rId15" w:history="1">
            <w:r w:rsidRPr="008C2281">
              <w:rPr>
                <w:rStyle w:val="Hyperlink"/>
                <w:lang w:val="pt-BR" w:bidi="pt-BR"/>
              </w:rPr>
              <w:t>https://www.hashtagtreinamentos.com/introducao-ao-pandas-python</w:t>
            </w:r>
          </w:hyperlink>
        </w:p>
        <w:p w14:paraId="55978236" w14:textId="10100B76" w:rsidR="0045360A" w:rsidRPr="003E320E" w:rsidRDefault="0045360A" w:rsidP="009D2D3A">
          <w:pPr>
            <w:spacing w:before="240"/>
            <w:ind w:firstLine="0"/>
            <w:rPr>
              <w:lang w:val="pt-BR" w:bidi="pt-BR"/>
            </w:rPr>
          </w:pPr>
          <w:r w:rsidRPr="003E320E">
            <w:rPr>
              <w:lang w:val="pt-BR" w:bidi="pt-BR"/>
            </w:rPr>
            <w:t>https://drive.google.com/drive/folders/1Ok51OSaC8LrkYSCTY1TxUI-a-ca0rSG_</w:t>
          </w:r>
        </w:p>
      </w:sdtContent>
    </w:sdt>
    <w:p w14:paraId="6C044C64" w14:textId="680AE9D6" w:rsidR="00E81978" w:rsidRPr="003E320E" w:rsidRDefault="00E81978" w:rsidP="00E26EC3">
      <w:pPr>
        <w:pStyle w:val="TabelaFigura"/>
        <w:rPr>
          <w:lang w:val="pt-BR"/>
        </w:rPr>
      </w:pPr>
    </w:p>
    <w:sectPr w:rsidR="00E81978" w:rsidRPr="003E320E" w:rsidSect="00FE3B3D">
      <w:headerReference w:type="default" r:id="rId16"/>
      <w:headerReference w:type="first" r:id="rId17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650AE" w14:textId="77777777" w:rsidR="00934803" w:rsidRDefault="00934803">
      <w:pPr>
        <w:spacing w:line="240" w:lineRule="auto"/>
      </w:pPr>
      <w:r>
        <w:separator/>
      </w:r>
    </w:p>
    <w:p w14:paraId="0B621A93" w14:textId="77777777" w:rsidR="00934803" w:rsidRDefault="00934803"/>
  </w:endnote>
  <w:endnote w:type="continuationSeparator" w:id="0">
    <w:p w14:paraId="63ABADDF" w14:textId="77777777" w:rsidR="00934803" w:rsidRDefault="00934803">
      <w:pPr>
        <w:spacing w:line="240" w:lineRule="auto"/>
      </w:pPr>
      <w:r>
        <w:continuationSeparator/>
      </w:r>
    </w:p>
    <w:p w14:paraId="4C3A2EA2" w14:textId="77777777" w:rsidR="00934803" w:rsidRDefault="00934803"/>
  </w:endnote>
  <w:endnote w:type="continuationNotice" w:id="1">
    <w:p w14:paraId="1CC2968D" w14:textId="77777777" w:rsidR="00934803" w:rsidRDefault="009348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579C3" w14:textId="77777777" w:rsidR="00934803" w:rsidRDefault="00934803">
      <w:pPr>
        <w:spacing w:line="240" w:lineRule="auto"/>
      </w:pPr>
      <w:r>
        <w:separator/>
      </w:r>
    </w:p>
    <w:p w14:paraId="3A0D116C" w14:textId="77777777" w:rsidR="00934803" w:rsidRDefault="00934803"/>
  </w:footnote>
  <w:footnote w:type="continuationSeparator" w:id="0">
    <w:p w14:paraId="294ED047" w14:textId="77777777" w:rsidR="00934803" w:rsidRDefault="00934803">
      <w:pPr>
        <w:spacing w:line="240" w:lineRule="auto"/>
      </w:pPr>
      <w:r>
        <w:continuationSeparator/>
      </w:r>
    </w:p>
    <w:p w14:paraId="4F990C5C" w14:textId="77777777" w:rsidR="00934803" w:rsidRDefault="00934803"/>
  </w:footnote>
  <w:footnote w:type="continuationNotice" w:id="1">
    <w:p w14:paraId="5741D2ED" w14:textId="77777777" w:rsidR="00934803" w:rsidRDefault="0093480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7BCB" w14:textId="350A05C9" w:rsidR="00E81978" w:rsidRPr="00EF2998" w:rsidRDefault="005D3A03">
    <w:pPr>
      <w:pStyle w:val="Cabealho"/>
      <w:rPr>
        <w:lang w:val="pt-BR"/>
      </w:rPr>
    </w:pPr>
    <w:r w:rsidRPr="00EF2998">
      <w:rPr>
        <w:rStyle w:val="Forte"/>
        <w:lang w:val="pt-BR" w:bidi="pt-BR"/>
      </w:rPr>
      <w:ptab w:relativeTo="margin" w:alignment="right" w:leader="none"/>
    </w:r>
    <w:r w:rsidRPr="00EF2998">
      <w:rPr>
        <w:rStyle w:val="Forte"/>
        <w:lang w:val="pt-BR" w:bidi="pt-BR"/>
      </w:rPr>
      <w:fldChar w:fldCharType="begin"/>
    </w:r>
    <w:r w:rsidRPr="00EF2998">
      <w:rPr>
        <w:rStyle w:val="Forte"/>
        <w:lang w:val="pt-BR" w:bidi="pt-BR"/>
      </w:rPr>
      <w:instrText xml:space="preserve"> PAGE   \* MERGEFORMAT </w:instrText>
    </w:r>
    <w:r w:rsidRPr="00EF2998">
      <w:rPr>
        <w:rStyle w:val="Forte"/>
        <w:lang w:val="pt-BR" w:bidi="pt-BR"/>
      </w:rPr>
      <w:fldChar w:fldCharType="separate"/>
    </w:r>
    <w:r w:rsidR="00C421F1">
      <w:rPr>
        <w:rStyle w:val="Forte"/>
        <w:noProof/>
        <w:lang w:val="pt-BR" w:bidi="pt-BR"/>
      </w:rPr>
      <w:t>8</w:t>
    </w:r>
    <w:r w:rsidRPr="00EF2998">
      <w:rPr>
        <w:rStyle w:val="Forte"/>
        <w:noProof/>
        <w:lang w:val="pt-BR" w:bidi="pt-B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42A29" w14:textId="77777777" w:rsidR="00F03BA3" w:rsidRPr="00F03BA3" w:rsidRDefault="00F03BA3" w:rsidP="00F03BA3">
    <w:pPr>
      <w:pStyle w:val="NormalWeb"/>
      <w:jc w:val="center"/>
      <w:rPr>
        <w:rFonts w:eastAsia="Times New Roman"/>
        <w:kern w:val="0"/>
        <w:lang w:val="pt-BR" w:eastAsia="pt-BR"/>
      </w:rPr>
    </w:pPr>
    <w:r>
      <w:rPr>
        <w:rFonts w:ascii="Arial" w:hAnsi="Arial" w:cs="Arial"/>
        <w:noProof/>
        <w:color w:val="000000"/>
        <w:sz w:val="52"/>
        <w:szCs w:val="52"/>
        <w:bdr w:val="none" w:sz="0" w:space="0" w:color="auto" w:frame="1"/>
      </w:rPr>
      <w:drawing>
        <wp:inline distT="0" distB="0" distL="0" distR="0" wp14:anchorId="7E6F465B" wp14:editId="0DEB1C34">
          <wp:extent cx="657225" cy="857250"/>
          <wp:effectExtent l="0" t="0" r="9525" b="0"/>
          <wp:docPr id="3" name="Imagem 3" descr="https://lh7-rt.googleusercontent.com/docsz/AD_4nXeLQB03oUjLbzjhK_xrS250y5wXs6jEVeFPRfR6YJPyl79LFwvmm3jSXaRssehMLIVVvTtp2YxM-sDmuEN2Cb2pHLd2hci2JqXIHwohoEivD8HPerWJ6HdkEfIP0hRs21FWZjonqg?key=b8nhJbkSTWI-EkGM7eGYyx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7-rt.googleusercontent.com/docsz/AD_4nXeLQB03oUjLbzjhK_xrS250y5wXs6jEVeFPRfR6YJPyl79LFwvmm3jSXaRssehMLIVVvTtp2YxM-sDmuEN2Cb2pHLd2hci2JqXIHwohoEivD8HPerWJ6HdkEfIP0hRs21FWZjonqg?key=b8nhJbkSTWI-EkGM7eGYyx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03BA3">
      <w:rPr>
        <w:rFonts w:ascii="Arial" w:eastAsia="Times New Roman" w:hAnsi="Arial" w:cs="Arial"/>
        <w:b/>
        <w:bCs/>
        <w:color w:val="000000"/>
        <w:kern w:val="0"/>
        <w:lang w:val="pt-BR" w:eastAsia="pt-BR"/>
      </w:rPr>
      <w:t>INSTITUTO FEDERAL DE EDUCAÇÃO, CIÊNCIA E TECNOLOGIA</w:t>
    </w:r>
  </w:p>
  <w:p w14:paraId="188230A0" w14:textId="77777777" w:rsidR="00F03BA3" w:rsidRPr="00F03BA3" w:rsidRDefault="00F03BA3" w:rsidP="00F03BA3">
    <w:pPr>
      <w:spacing w:line="240" w:lineRule="auto"/>
      <w:ind w:firstLine="0"/>
      <w:jc w:val="center"/>
      <w:rPr>
        <w:rFonts w:ascii="Times New Roman" w:eastAsia="Times New Roman" w:hAnsi="Times New Roman" w:cs="Times New Roman"/>
        <w:kern w:val="0"/>
        <w:lang w:val="pt-BR" w:eastAsia="pt-BR"/>
      </w:rPr>
    </w:pPr>
    <w:r w:rsidRPr="00F03BA3">
      <w:rPr>
        <w:rFonts w:ascii="Arial" w:eastAsia="Times New Roman" w:hAnsi="Arial" w:cs="Arial"/>
        <w:b/>
        <w:bCs/>
        <w:color w:val="000000"/>
        <w:kern w:val="0"/>
        <w:lang w:val="pt-BR" w:eastAsia="pt-BR"/>
      </w:rPr>
      <w:t>DO RIO GRANDE DO NORTE</w:t>
    </w:r>
  </w:p>
  <w:p w14:paraId="559039C6" w14:textId="77777777" w:rsidR="00F03BA3" w:rsidRPr="00F03BA3" w:rsidRDefault="00F03BA3" w:rsidP="00F03BA3">
    <w:pPr>
      <w:spacing w:line="240" w:lineRule="auto"/>
      <w:ind w:firstLine="0"/>
      <w:jc w:val="center"/>
      <w:rPr>
        <w:rFonts w:ascii="Times New Roman" w:eastAsia="Times New Roman" w:hAnsi="Times New Roman" w:cs="Times New Roman"/>
        <w:kern w:val="0"/>
        <w:lang w:val="pt-BR" w:eastAsia="pt-BR"/>
      </w:rPr>
    </w:pPr>
    <w:r w:rsidRPr="00F03BA3">
      <w:rPr>
        <w:rFonts w:ascii="Arial" w:eastAsia="Times New Roman" w:hAnsi="Arial" w:cs="Arial"/>
        <w:b/>
        <w:bCs/>
        <w:color w:val="000000"/>
        <w:kern w:val="0"/>
        <w:lang w:val="pt-BR" w:eastAsia="pt-BR"/>
      </w:rPr>
      <w:t>2º ANO TÉCNICO EM INFORMÁTICA</w:t>
    </w:r>
  </w:p>
  <w:p w14:paraId="19053DFE" w14:textId="77777777" w:rsidR="00F03BA3" w:rsidRPr="00F03BA3" w:rsidRDefault="00F03BA3" w:rsidP="00F03BA3">
    <w:pPr>
      <w:spacing w:line="240" w:lineRule="auto"/>
      <w:ind w:firstLine="0"/>
      <w:jc w:val="center"/>
      <w:rPr>
        <w:rFonts w:ascii="Times New Roman" w:eastAsia="Times New Roman" w:hAnsi="Times New Roman" w:cs="Times New Roman"/>
        <w:kern w:val="0"/>
        <w:lang w:val="pt-BR" w:eastAsia="pt-BR"/>
      </w:rPr>
    </w:pPr>
    <w:r w:rsidRPr="00F03BA3">
      <w:rPr>
        <w:rFonts w:ascii="Arial" w:eastAsia="Times New Roman" w:hAnsi="Arial" w:cs="Arial"/>
        <w:b/>
        <w:bCs/>
        <w:color w:val="000000"/>
        <w:kern w:val="0"/>
        <w:lang w:val="pt-BR" w:eastAsia="pt-BR"/>
      </w:rPr>
      <w:t>DISCIPLINA: PROGRAMAÇÃO ESTRUTURADA E ORIENTADA A OBJETOS </w:t>
    </w:r>
  </w:p>
  <w:p w14:paraId="792803AD" w14:textId="77777777" w:rsidR="00F03BA3" w:rsidRPr="00F03BA3" w:rsidRDefault="00F03BA3" w:rsidP="00F03BA3">
    <w:pPr>
      <w:spacing w:line="240" w:lineRule="auto"/>
      <w:ind w:firstLine="0"/>
      <w:jc w:val="center"/>
      <w:rPr>
        <w:rFonts w:ascii="Times New Roman" w:eastAsia="Times New Roman" w:hAnsi="Times New Roman" w:cs="Times New Roman"/>
        <w:kern w:val="0"/>
        <w:lang w:val="pt-BR" w:eastAsia="pt-BR"/>
      </w:rPr>
    </w:pPr>
    <w:r w:rsidRPr="00F03BA3">
      <w:rPr>
        <w:rFonts w:ascii="Arial" w:eastAsia="Times New Roman" w:hAnsi="Arial" w:cs="Arial"/>
        <w:b/>
        <w:bCs/>
        <w:color w:val="000000"/>
        <w:kern w:val="0"/>
        <w:lang w:val="pt-BR" w:eastAsia="pt-BR"/>
      </w:rPr>
      <w:t>PROFESSOR(A): PRISCILLA SUENE</w:t>
    </w:r>
  </w:p>
  <w:p w14:paraId="0F21EBDA" w14:textId="77777777" w:rsidR="00E81978" w:rsidRPr="00EF2998" w:rsidRDefault="005D3A03">
    <w:pPr>
      <w:pStyle w:val="Cabealho"/>
      <w:rPr>
        <w:rStyle w:val="Forte"/>
        <w:lang w:val="pt-BR"/>
      </w:rPr>
    </w:pPr>
    <w:r w:rsidRPr="00EF2998">
      <w:rPr>
        <w:rStyle w:val="Forte"/>
        <w:lang w:val="pt-BR" w:bidi="pt-BR"/>
      </w:rPr>
      <w:ptab w:relativeTo="margin" w:alignment="right" w:leader="none"/>
    </w:r>
    <w:r w:rsidRPr="00EF2998">
      <w:rPr>
        <w:rStyle w:val="Forte"/>
        <w:lang w:val="pt-BR" w:bidi="pt-BR"/>
      </w:rPr>
      <w:fldChar w:fldCharType="begin"/>
    </w:r>
    <w:r w:rsidRPr="00EF2998">
      <w:rPr>
        <w:rStyle w:val="Forte"/>
        <w:lang w:val="pt-BR" w:bidi="pt-BR"/>
      </w:rPr>
      <w:instrText xml:space="preserve"> PAGE   \* MERGEFORMAT </w:instrText>
    </w:r>
    <w:r w:rsidRPr="00EF2998">
      <w:rPr>
        <w:rStyle w:val="Forte"/>
        <w:lang w:val="pt-BR" w:bidi="pt-BR"/>
      </w:rPr>
      <w:fldChar w:fldCharType="separate"/>
    </w:r>
    <w:r w:rsidR="00C421F1">
      <w:rPr>
        <w:rStyle w:val="Forte"/>
        <w:noProof/>
        <w:lang w:val="pt-BR" w:bidi="pt-BR"/>
      </w:rPr>
      <w:t>1</w:t>
    </w:r>
    <w:r w:rsidRPr="00EF2998">
      <w:rPr>
        <w:rStyle w:val="Forte"/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8040644">
    <w:abstractNumId w:val="9"/>
  </w:num>
  <w:num w:numId="2" w16cid:durableId="439229824">
    <w:abstractNumId w:val="7"/>
  </w:num>
  <w:num w:numId="3" w16cid:durableId="1973293019">
    <w:abstractNumId w:val="6"/>
  </w:num>
  <w:num w:numId="4" w16cid:durableId="1594436344">
    <w:abstractNumId w:val="5"/>
  </w:num>
  <w:num w:numId="5" w16cid:durableId="384790942">
    <w:abstractNumId w:val="4"/>
  </w:num>
  <w:num w:numId="6" w16cid:durableId="1234008654">
    <w:abstractNumId w:val="8"/>
  </w:num>
  <w:num w:numId="7" w16cid:durableId="510534088">
    <w:abstractNumId w:val="3"/>
  </w:num>
  <w:num w:numId="8" w16cid:durableId="1163086813">
    <w:abstractNumId w:val="2"/>
  </w:num>
  <w:num w:numId="9" w16cid:durableId="1065682395">
    <w:abstractNumId w:val="1"/>
  </w:num>
  <w:num w:numId="10" w16cid:durableId="987442297">
    <w:abstractNumId w:val="0"/>
  </w:num>
  <w:num w:numId="11" w16cid:durableId="2092698972">
    <w:abstractNumId w:val="9"/>
    <w:lvlOverride w:ilvl="0">
      <w:startOverride w:val="1"/>
    </w:lvlOverride>
  </w:num>
  <w:num w:numId="12" w16cid:durableId="1935671326">
    <w:abstractNumId w:val="13"/>
  </w:num>
  <w:num w:numId="13" w16cid:durableId="41878068">
    <w:abstractNumId w:val="11"/>
  </w:num>
  <w:num w:numId="14" w16cid:durableId="655572910">
    <w:abstractNumId w:val="10"/>
  </w:num>
  <w:num w:numId="15" w16cid:durableId="2080344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A3"/>
    <w:rsid w:val="000D3F41"/>
    <w:rsid w:val="001950A2"/>
    <w:rsid w:val="00196818"/>
    <w:rsid w:val="002A7F90"/>
    <w:rsid w:val="002C5438"/>
    <w:rsid w:val="00305B2A"/>
    <w:rsid w:val="00355DCA"/>
    <w:rsid w:val="003C418A"/>
    <w:rsid w:val="003E320E"/>
    <w:rsid w:val="0045360A"/>
    <w:rsid w:val="004A63BC"/>
    <w:rsid w:val="004E695A"/>
    <w:rsid w:val="00545B5E"/>
    <w:rsid w:val="00551A02"/>
    <w:rsid w:val="005534FA"/>
    <w:rsid w:val="005A3E08"/>
    <w:rsid w:val="005D3A03"/>
    <w:rsid w:val="00656CDF"/>
    <w:rsid w:val="007016F7"/>
    <w:rsid w:val="007718C4"/>
    <w:rsid w:val="008002C0"/>
    <w:rsid w:val="00854363"/>
    <w:rsid w:val="008B446A"/>
    <w:rsid w:val="008C5323"/>
    <w:rsid w:val="008D2552"/>
    <w:rsid w:val="008E64C0"/>
    <w:rsid w:val="00934803"/>
    <w:rsid w:val="009520C3"/>
    <w:rsid w:val="00997D44"/>
    <w:rsid w:val="00997F7C"/>
    <w:rsid w:val="009A6A3B"/>
    <w:rsid w:val="009B362E"/>
    <w:rsid w:val="009D2D3A"/>
    <w:rsid w:val="00A81D67"/>
    <w:rsid w:val="00AB1660"/>
    <w:rsid w:val="00AC591A"/>
    <w:rsid w:val="00B823AA"/>
    <w:rsid w:val="00BA45DB"/>
    <w:rsid w:val="00BD326A"/>
    <w:rsid w:val="00BF4184"/>
    <w:rsid w:val="00C0601E"/>
    <w:rsid w:val="00C31D30"/>
    <w:rsid w:val="00C421F1"/>
    <w:rsid w:val="00C96834"/>
    <w:rsid w:val="00CD6E39"/>
    <w:rsid w:val="00CF6E91"/>
    <w:rsid w:val="00D33CAD"/>
    <w:rsid w:val="00D555F2"/>
    <w:rsid w:val="00D85B68"/>
    <w:rsid w:val="00DD170B"/>
    <w:rsid w:val="00E26EC3"/>
    <w:rsid w:val="00E30751"/>
    <w:rsid w:val="00E6004D"/>
    <w:rsid w:val="00E81978"/>
    <w:rsid w:val="00EF2998"/>
    <w:rsid w:val="00F03BA3"/>
    <w:rsid w:val="00F3357F"/>
    <w:rsid w:val="00F379B7"/>
    <w:rsid w:val="00F46D90"/>
    <w:rsid w:val="00F525FA"/>
    <w:rsid w:val="00FA473C"/>
    <w:rsid w:val="00FE3B3D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BD563"/>
  <w15:chartTrackingRefBased/>
  <w15:docId w15:val="{05629DFB-4D79-426C-AF94-CA4F5C7E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Seo">
    <w:name w:val="Título da Se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line="240" w:lineRule="auto"/>
      <w:ind w:firstLine="0"/>
    </w:pPr>
  </w:style>
  <w:style w:type="character" w:customStyle="1" w:styleId="CabealhoChar">
    <w:name w:val="Cabeçalho Char"/>
    <w:basedOn w:val="Fontepargpadro"/>
    <w:link w:val="Cabealho"/>
    <w:uiPriority w:val="99"/>
    <w:rPr>
      <w:kern w:val="24"/>
    </w:rPr>
  </w:style>
  <w:style w:type="character" w:styleId="Forte">
    <w:name w:val="Strong"/>
    <w:basedOn w:val="Fontepargpadro"/>
    <w:uiPriority w:val="22"/>
    <w:unhideWhenUsed/>
    <w:qFormat/>
    <w:rsid w:val="00E30751"/>
    <w:rPr>
      <w:rFonts w:asciiTheme="minorHAnsi" w:hAnsiTheme="minorHAnsi"/>
      <w:b w:val="0"/>
      <w:bCs w:val="0"/>
      <w:caps/>
      <w:smallCaps w:val="0"/>
      <w:sz w:val="24"/>
    </w:rPr>
  </w:style>
  <w:style w:type="character" w:styleId="TextodoEspaoReservado">
    <w:name w:val="Placeholder Text"/>
    <w:basedOn w:val="Fontepargpadr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Sem Recuo"/>
    <w:uiPriority w:val="3"/>
    <w:qFormat/>
    <w:pPr>
      <w:ind w:firstLine="0"/>
    </w:pPr>
  </w:style>
  <w:style w:type="character" w:customStyle="1" w:styleId="Ttulo1Char">
    <w:name w:val="Título 1 Char"/>
    <w:basedOn w:val="Fontepargpadr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har">
    <w:name w:val="Título 2 Char"/>
    <w:basedOn w:val="Fontepargpadr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har">
    <w:name w:val="Título Char"/>
    <w:basedOn w:val="Fontepargpadr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Fontepargpadro"/>
    <w:uiPriority w:val="4"/>
    <w:unhideWhenUsed/>
    <w:qFormat/>
    <w:rsid w:val="00E30751"/>
    <w:rPr>
      <w:rFonts w:asciiTheme="minorHAnsi" w:hAnsiTheme="minorHAnsi"/>
      <w:i/>
      <w:iCs/>
      <w:sz w:val="24"/>
    </w:rPr>
  </w:style>
  <w:style w:type="character" w:customStyle="1" w:styleId="Ttulo3Char">
    <w:name w:val="Título 3 Char"/>
    <w:basedOn w:val="Fontepargpadr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har">
    <w:name w:val="Título 4 Char"/>
    <w:basedOn w:val="Fontepargpadr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har">
    <w:name w:val="Título 5 Char"/>
    <w:basedOn w:val="Fontepargpadr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em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Pr>
      <w:kern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kern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Pr>
      <w:kern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kern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har"/>
    <w:uiPriority w:val="99"/>
    <w:unhideWhenUsed/>
    <w:rsid w:val="008002C0"/>
    <w:pPr>
      <w:spacing w:line="240" w:lineRule="auto"/>
      <w:ind w:firstLine="0"/>
    </w:pPr>
  </w:style>
  <w:style w:type="character" w:customStyle="1" w:styleId="RodapChar">
    <w:name w:val="Rodapé Char"/>
    <w:basedOn w:val="Fontepargpadro"/>
    <w:link w:val="Rodap"/>
    <w:uiPriority w:val="99"/>
    <w:rsid w:val="008002C0"/>
    <w:rPr>
      <w:kern w:val="24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  <w:kern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Pr>
      <w:kern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  <w:rPr>
      <w:kern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Fontepargpadr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Fontepargpadr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Fontepargpadro"/>
    <w:uiPriority w:val="99"/>
    <w:unhideWhenUsed/>
    <w:rsid w:val="007016F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3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yperlink" Target="https://youtube.com/playlist?list=PLEdfCNsWt0gxURVswsV_STMrCo_n7rD5M&amp;si=AFj_KHOEcMw5ccWH" TargetMode="External" /><Relationship Id="rId1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yperlink" Target="https://docs.python.org/3/library/tkinter.html" TargetMode="External" /><Relationship Id="rId17" Type="http://schemas.openxmlformats.org/officeDocument/2006/relationships/header" Target="header2.xml" /><Relationship Id="rId2" Type="http://schemas.openxmlformats.org/officeDocument/2006/relationships/customXml" Target="../customXml/item2.xml" /><Relationship Id="rId16" Type="http://schemas.openxmlformats.org/officeDocument/2006/relationships/header" Target="header1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yperlink" Target="https://customtkinter.tomschimansky.com/documentation/" TargetMode="External" /><Relationship Id="rId5" Type="http://schemas.openxmlformats.org/officeDocument/2006/relationships/numbering" Target="numbering.xml" /><Relationship Id="rId15" Type="http://schemas.openxmlformats.org/officeDocument/2006/relationships/hyperlink" Target="https://www.hashtagtreinamentos.com/introducao-ao-pandas-python" TargetMode="External" /><Relationship Id="rId10" Type="http://schemas.openxmlformats.org/officeDocument/2006/relationships/endnotes" Target="endnotes.xml" /><Relationship Id="rId19" Type="http://schemas.openxmlformats.org/officeDocument/2006/relationships/glossaryDocument" Target="glossary/document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yperlink" Target="https://www.youtube.com/watch?v=C0aj3FjN5e0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20221174010013\AppData\Roaming\Microsoft\Templates\Relat&#243;rio%20de%20estilo%20APA%20(6&#170;%20edi&#231;&#227;o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915B991F464E3ABC23EBE1782828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ADE59D-376E-4C6F-9E5A-F6FA0850D4F3}"/>
      </w:docPartPr>
      <w:docPartBody>
        <w:p w:rsidR="0059634B" w:rsidRDefault="0059634B">
          <w:pPr>
            <w:pStyle w:val="1E915B991F464E3ABC23EBE1782828E8"/>
          </w:pPr>
          <w:r w:rsidRPr="00EF2998">
            <w:rPr>
              <w:lang w:bidi="pt-BR"/>
            </w:rPr>
            <w:t>[Título Aqui, até 12 Palavras, em Uma ou Duas Linhas]</w:t>
          </w:r>
        </w:p>
      </w:docPartBody>
    </w:docPart>
    <w:docPart>
      <w:docPartPr>
        <w:name w:val="7772FADB8F22403FB9527004F97A5E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8BE47E-0871-489D-BE75-0FDD9B3290C1}"/>
      </w:docPartPr>
      <w:docPartBody>
        <w:p w:rsidR="0059634B" w:rsidRDefault="0059634B">
          <w:pPr>
            <w:pStyle w:val="7772FADB8F22403FB9527004F97A5E2F"/>
          </w:pPr>
          <w:r w:rsidRPr="00EF2998">
            <w:rPr>
              <w:lang w:bidi="pt-BR"/>
            </w:rPr>
            <w:t>Resumo</w:t>
          </w:r>
        </w:p>
      </w:docPartBody>
    </w:docPart>
    <w:docPart>
      <w:docPartPr>
        <w:name w:val="7BA1B5D6899F491C8BBAA900B0BE81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12ADB3-7855-4B68-9B04-5245EBC521F7}"/>
      </w:docPartPr>
      <w:docPartBody>
        <w:p w:rsidR="0059634B" w:rsidRDefault="0059634B">
          <w:pPr>
            <w:pStyle w:val="7BA1B5D6899F491C8BBAA900B0BE8113"/>
          </w:pPr>
          <w:r w:rsidRPr="00EF2998">
            <w:rPr>
              <w:lang w:bidi="pt-BR"/>
            </w:rPr>
            <w:t>[Título Aqui, até 12 Palavras, em Uma ou Duas Linhas]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4B"/>
    <w:rsid w:val="00305B2A"/>
    <w:rsid w:val="0059634B"/>
    <w:rsid w:val="00997F7C"/>
    <w:rsid w:val="00C8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E915B991F464E3ABC23EBE1782828E8">
    <w:name w:val="1E915B991F464E3ABC23EBE1782828E8"/>
  </w:style>
  <w:style w:type="paragraph" w:customStyle="1" w:styleId="7772FADB8F22403FB9527004F97A5E2F">
    <w:name w:val="7772FADB8F22403FB9527004F97A5E2F"/>
  </w:style>
  <w:style w:type="character" w:styleId="nfase">
    <w:name w:val="Emphasis"/>
    <w:basedOn w:val="Fontepargpadro"/>
    <w:uiPriority w:val="4"/>
    <w:unhideWhenUsed/>
    <w:qFormat/>
    <w:rPr>
      <w:rFonts w:asciiTheme="minorHAnsi" w:hAnsiTheme="minorHAnsi"/>
      <w:i/>
      <w:iCs/>
      <w:sz w:val="24"/>
    </w:rPr>
  </w:style>
  <w:style w:type="paragraph" w:customStyle="1" w:styleId="7BA1B5D6899F491C8BBAA900B0BE8113">
    <w:name w:val="7BA1B5D6899F491C8BBAA900B0BE81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AA45A3084994083ACDF45ACA3BD72" ma:contentTypeVersion="4" ma:contentTypeDescription="Create a new document." ma:contentTypeScope="" ma:versionID="b954446b243da3b618027a5dc0e8ebbf">
  <xsd:schema xmlns:xsd="http://www.w3.org/2001/XMLSchema" xmlns:xs="http://www.w3.org/2001/XMLSchema" xmlns:p="http://schemas.microsoft.com/office/2006/metadata/properties" xmlns:ns3="a7ae6f65-dc39-40a7-8385-2e017a03fc81" targetNamespace="http://schemas.microsoft.com/office/2006/metadata/properties" ma:root="true" ma:fieldsID="057c44b81f163b5b9dccf71370c6a3a4" ns3:_="">
    <xsd:import namespace="a7ae6f65-dc39-40a7-8385-2e017a03f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e6f65-dc39-40a7-8385-2e017a03f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{F45994C9-BA07-4991-AE1F-7263EA5716DB}</b:Guid>
    <b:Title>Título do Artigo</b:Title>
    <b:Year>Ano</b:Year>
    <b:JournalName>Título da revista</b:JournalName>
    <b:Pages>Páginas De – Até</b:Pages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1</b:RefOrder>
  </b:Source>
  <b:Source>
    <b:Tag>Last</b:Tag>
    <b:SourceType>Book</b:SourceType>
    <b:Guid>{A5FDA405-D988-482B-B88B-03761A15FBF2}</b:Guid>
    <b:Title>Título do Livro</b:Title>
    <b:Year>Ano</b:Year>
    <b:City>Nome da cidade</b:City>
    <b:Publisher>Nome da editora</b:Publisher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CA6B632-0E5C-485E-BFAA-FEAA29340663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B6E50CC-5F94-4F24-AF86-C8D3B78EEB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EFE685-A0B3-4FE8-A3BB-75A1F54510A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7ae6f65-dc39-40a7-8385-2e017a03fc81"/>
  </ds:schemaRefs>
</ds:datastoreItem>
</file>

<file path=customXml/itemProps4.xml><?xml version="1.0" encoding="utf-8"?>
<ds:datastoreItem xmlns:ds="http://schemas.openxmlformats.org/officeDocument/2006/customXml" ds:itemID="{EC0CD50E-28DF-4B03-9A17-5BCB571BCD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Relatório%20de%20estilo%20APA%20(6ª%20edição).dotx</Template>
  <TotalTime>0</TotalTime>
  <Pages>4</Pages>
  <Words>414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Biblioteca de Alexandria</vt:lpstr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Biblioteca de Alexandria</dc:title>
  <dc:subject/>
  <dc:creator>Emanuelle Alves da Silva</dc:creator>
  <cp:keywords/>
  <dc:description/>
  <cp:lastModifiedBy>alexyyyye@gmail.com</cp:lastModifiedBy>
  <cp:revision>2</cp:revision>
  <dcterms:created xsi:type="dcterms:W3CDTF">2025-02-21T02:58:00Z</dcterms:created>
  <dcterms:modified xsi:type="dcterms:W3CDTF">2025-02-21T02:58:00Z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0x01010084DAA45A3084994083ACDF45ACA3BD72</vt:lpwstr>
  </property>
</Properties>
</file>